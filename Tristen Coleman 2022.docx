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0"/>
        <w:gridCol w:w="2905"/>
        <w:gridCol w:w="4205"/>
      </w:tblGrid>
      <w:tr w:rsidR="00F316AD" w:rsidRPr="001700F2" w14:paraId="7CBC74AE" w14:textId="77777777" w:rsidTr="00262E5C">
        <w:trPr>
          <w:trHeight w:val="1292"/>
        </w:trPr>
        <w:tc>
          <w:tcPr>
            <w:tcW w:w="1041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55AA2E3B" w14:textId="79764373" w:rsidR="00F316AD" w:rsidRPr="001700F2" w:rsidRDefault="00C519D6" w:rsidP="00C519D6">
            <w:pPr>
              <w:pStyle w:val="Title"/>
            </w:pPr>
            <w:r>
              <w:t>Tristen M. Coleman</w:t>
            </w:r>
            <w:r w:rsidR="00F316AD" w:rsidRPr="001700F2">
              <w:t xml:space="preserve"> </w:t>
            </w:r>
          </w:p>
        </w:tc>
      </w:tr>
      <w:tr w:rsidR="00F316AD" w:rsidRPr="001700F2" w14:paraId="702EC9C9" w14:textId="77777777" w:rsidTr="00BA5CDD">
        <w:trPr>
          <w:trHeight w:val="210"/>
        </w:trPr>
        <w:tc>
          <w:tcPr>
            <w:tcW w:w="3300" w:type="dxa"/>
            <w:tcBorders>
              <w:top w:val="single" w:sz="24" w:space="0" w:color="BF9268" w:themeColor="accent2"/>
            </w:tcBorders>
            <w:vAlign w:val="center"/>
          </w:tcPr>
          <w:p w14:paraId="04D1BFEB" w14:textId="77777777" w:rsidR="00F316AD" w:rsidRDefault="00C519D6" w:rsidP="00D20DA9">
            <w:pPr>
              <w:jc w:val="center"/>
            </w:pPr>
            <w:r>
              <w:t>7825 Angele Lane</w:t>
            </w:r>
          </w:p>
          <w:p w14:paraId="64D542F3" w14:textId="48177BEA" w:rsidR="00C519D6" w:rsidRPr="001700F2" w:rsidRDefault="00C519D6" w:rsidP="00D20DA9">
            <w:pPr>
              <w:jc w:val="center"/>
            </w:pPr>
            <w:r>
              <w:t>Charlotte, NC 28262</w:t>
            </w:r>
          </w:p>
        </w:tc>
        <w:tc>
          <w:tcPr>
            <w:tcW w:w="2905" w:type="dxa"/>
            <w:tcBorders>
              <w:top w:val="single" w:sz="24" w:space="0" w:color="BF9268" w:themeColor="accent2"/>
            </w:tcBorders>
            <w:vAlign w:val="center"/>
          </w:tcPr>
          <w:p w14:paraId="64765B56" w14:textId="44A0F902" w:rsidR="00F316AD" w:rsidRPr="001700F2" w:rsidRDefault="00C519D6" w:rsidP="00D20DA9">
            <w:pPr>
              <w:jc w:val="center"/>
            </w:pPr>
            <w:r>
              <w:t>757-334-0021</w:t>
            </w:r>
          </w:p>
        </w:tc>
        <w:tc>
          <w:tcPr>
            <w:tcW w:w="4205" w:type="dxa"/>
            <w:tcBorders>
              <w:top w:val="single" w:sz="24" w:space="0" w:color="BF9268" w:themeColor="accent2"/>
            </w:tcBorders>
            <w:vAlign w:val="center"/>
          </w:tcPr>
          <w:p w14:paraId="2B9AE422" w14:textId="28CB51AE" w:rsidR="00F316AD" w:rsidRPr="001700F2" w:rsidRDefault="00C519D6" w:rsidP="00D20DA9">
            <w:pPr>
              <w:jc w:val="center"/>
            </w:pPr>
            <w:r>
              <w:t>Tcolem55@gmail.com</w:t>
            </w:r>
            <w:r w:rsidR="00D20DA9" w:rsidRPr="001700F2">
              <w:t xml:space="preserve"> </w:t>
            </w:r>
          </w:p>
        </w:tc>
      </w:tr>
      <w:tr w:rsidR="00CD50FD" w:rsidRPr="001700F2" w14:paraId="19970959" w14:textId="77777777" w:rsidTr="00A37E31">
        <w:trPr>
          <w:trHeight w:val="210"/>
        </w:trPr>
        <w:tc>
          <w:tcPr>
            <w:tcW w:w="3300" w:type="dxa"/>
            <w:tcBorders>
              <w:bottom w:val="single" w:sz="18" w:space="0" w:color="BF9268" w:themeColor="accent2"/>
            </w:tcBorders>
          </w:tcPr>
          <w:p w14:paraId="4E001144" w14:textId="77777777" w:rsidR="00CD50FD" w:rsidRPr="001700F2" w:rsidRDefault="00CD50FD" w:rsidP="00CD50FD"/>
        </w:tc>
        <w:tc>
          <w:tcPr>
            <w:tcW w:w="2905" w:type="dxa"/>
            <w:vMerge w:val="restart"/>
            <w:shd w:val="clear" w:color="auto" w:fill="303848" w:themeFill="accent1"/>
            <w:vAlign w:val="center"/>
          </w:tcPr>
          <w:p w14:paraId="73A3313F" w14:textId="77777777" w:rsidR="00CD50FD" w:rsidRPr="001700F2" w:rsidRDefault="00A96F39" w:rsidP="00D20DA9">
            <w:pPr>
              <w:pStyle w:val="Heading1"/>
            </w:pPr>
            <w:sdt>
              <w:sdtPr>
                <w:id w:val="1460613821"/>
                <w:placeholder>
                  <w:docPart w:val="8E68EE8367ED554A8DBE0543D73E8DA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4205" w:type="dxa"/>
            <w:tcBorders>
              <w:bottom w:val="single" w:sz="18" w:space="0" w:color="BF9268" w:themeColor="accent2"/>
            </w:tcBorders>
          </w:tcPr>
          <w:p w14:paraId="56A52C08" w14:textId="77777777" w:rsidR="00CD50FD" w:rsidRPr="001700F2" w:rsidRDefault="00CD50FD"/>
        </w:tc>
      </w:tr>
      <w:tr w:rsidR="00CD50FD" w:rsidRPr="001700F2" w14:paraId="5D8E0695" w14:textId="77777777" w:rsidTr="00BA5CDD">
        <w:trPr>
          <w:trHeight w:val="45"/>
        </w:trPr>
        <w:tc>
          <w:tcPr>
            <w:tcW w:w="3300" w:type="dxa"/>
            <w:tcBorders>
              <w:top w:val="single" w:sz="18" w:space="0" w:color="BF9268" w:themeColor="accent2"/>
            </w:tcBorders>
          </w:tcPr>
          <w:p w14:paraId="524E5806" w14:textId="77777777" w:rsidR="00CD50FD" w:rsidRPr="001700F2" w:rsidRDefault="00CD50FD" w:rsidP="00CD50FD"/>
        </w:tc>
        <w:tc>
          <w:tcPr>
            <w:tcW w:w="2905" w:type="dxa"/>
            <w:vMerge/>
            <w:shd w:val="clear" w:color="auto" w:fill="303848" w:themeFill="accent1"/>
            <w:vAlign w:val="center"/>
          </w:tcPr>
          <w:p w14:paraId="2293BCF7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4205" w:type="dxa"/>
            <w:tcBorders>
              <w:top w:val="single" w:sz="18" w:space="0" w:color="BF9268" w:themeColor="accent2"/>
            </w:tcBorders>
          </w:tcPr>
          <w:p w14:paraId="18C520F5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7A8F1421" w14:textId="77777777" w:rsidTr="00BA5CDD">
        <w:trPr>
          <w:trHeight w:val="774"/>
        </w:trPr>
        <w:tc>
          <w:tcPr>
            <w:tcW w:w="10410" w:type="dxa"/>
            <w:gridSpan w:val="3"/>
            <w:vAlign w:val="center"/>
          </w:tcPr>
          <w:p w14:paraId="2C9F6915" w14:textId="7D9259E0" w:rsidR="0040233B" w:rsidRPr="001700F2" w:rsidRDefault="00071CC8" w:rsidP="00960A8E">
            <w:pPr>
              <w:pStyle w:val="Text"/>
              <w:spacing w:line="240" w:lineRule="auto"/>
              <w:jc w:val="center"/>
            </w:pPr>
            <w:r w:rsidRPr="00071CC8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ar-SA"/>
              </w:rPr>
              <w:t xml:space="preserve">Offering a promising professional future in the field of information technology / </w:t>
            </w:r>
            <w:r w:rsidR="00EF0B0C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ar-SA"/>
              </w:rPr>
              <w:t>project management</w:t>
            </w:r>
            <w:r w:rsidR="00A37E31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ar-SA"/>
              </w:rPr>
              <w:t>/ computer engineering</w:t>
            </w:r>
            <w:r w:rsidR="00EF0B0C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ar-SA"/>
              </w:rPr>
              <w:t xml:space="preserve"> sales</w:t>
            </w:r>
            <w:r w:rsidRPr="00071CC8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ar-SA"/>
              </w:rPr>
              <w:t xml:space="preserve"> based on formal education and multifaceted employment, campus and volunteer experience demonstrating superior personal initiative, program/project management expertise, developmental creativity, and consistent performance success.</w:t>
            </w:r>
          </w:p>
        </w:tc>
      </w:tr>
      <w:tr w:rsidR="00CD50FD" w:rsidRPr="001700F2" w14:paraId="2CE5F63A" w14:textId="77777777" w:rsidTr="00A37E31">
        <w:trPr>
          <w:trHeight w:val="220"/>
        </w:trPr>
        <w:tc>
          <w:tcPr>
            <w:tcW w:w="3300" w:type="dxa"/>
            <w:vMerge w:val="restart"/>
            <w:shd w:val="clear" w:color="auto" w:fill="F2F2F2" w:themeFill="background1" w:themeFillShade="F2"/>
            <w:vAlign w:val="center"/>
          </w:tcPr>
          <w:p w14:paraId="5E043D75" w14:textId="77777777" w:rsidR="00CD50FD" w:rsidRPr="001700F2" w:rsidRDefault="00A96F39" w:rsidP="00D20DA9">
            <w:pPr>
              <w:pStyle w:val="Heading2"/>
            </w:pPr>
            <w:sdt>
              <w:sdtPr>
                <w:id w:val="-1907296240"/>
                <w:placeholder>
                  <w:docPart w:val="C5D039543B70A34582E6B7F9ABBF9D8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81C5D8EF17F2FD48AD3F1F1A8E30B2D9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2905" w:type="dxa"/>
            <w:vMerge w:val="restart"/>
            <w:shd w:val="clear" w:color="auto" w:fill="303848" w:themeFill="accent1"/>
            <w:vAlign w:val="center"/>
          </w:tcPr>
          <w:p w14:paraId="63B69AED" w14:textId="77777777" w:rsidR="00CD50FD" w:rsidRPr="001700F2" w:rsidRDefault="00A96F39" w:rsidP="00D20DA9">
            <w:pPr>
              <w:pStyle w:val="Heading1"/>
            </w:pPr>
            <w:sdt>
              <w:sdtPr>
                <w:id w:val="-1748876717"/>
                <w:placeholder>
                  <w:docPart w:val="02417DD1544A814991C192E7399D973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4205" w:type="dxa"/>
            <w:tcBorders>
              <w:bottom w:val="single" w:sz="18" w:space="0" w:color="BF9268" w:themeColor="accent2"/>
            </w:tcBorders>
          </w:tcPr>
          <w:p w14:paraId="6F6265BD" w14:textId="77777777" w:rsidR="00CD50FD" w:rsidRPr="001700F2" w:rsidRDefault="00CD50FD"/>
        </w:tc>
      </w:tr>
      <w:tr w:rsidR="00CD50FD" w:rsidRPr="001700F2" w14:paraId="42BE942B" w14:textId="77777777" w:rsidTr="00BA5CDD">
        <w:trPr>
          <w:trHeight w:val="108"/>
        </w:trPr>
        <w:tc>
          <w:tcPr>
            <w:tcW w:w="3300" w:type="dxa"/>
            <w:vMerge/>
            <w:shd w:val="clear" w:color="auto" w:fill="F2F2F2" w:themeFill="background1" w:themeFillShade="F2"/>
            <w:vAlign w:val="center"/>
          </w:tcPr>
          <w:p w14:paraId="0D23DE93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2905" w:type="dxa"/>
            <w:vMerge/>
            <w:shd w:val="clear" w:color="auto" w:fill="303848" w:themeFill="accent1"/>
            <w:vAlign w:val="center"/>
          </w:tcPr>
          <w:p w14:paraId="341E562A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4205" w:type="dxa"/>
          </w:tcPr>
          <w:p w14:paraId="0ADC5BE8" w14:textId="77777777" w:rsidR="00CD50FD" w:rsidRPr="001700F2" w:rsidRDefault="00CD50FD"/>
        </w:tc>
      </w:tr>
      <w:tr w:rsidR="0040233B" w:rsidRPr="001700F2" w14:paraId="32B58E4A" w14:textId="77777777" w:rsidTr="00BA5CDD">
        <w:trPr>
          <w:trHeight w:val="4509"/>
        </w:trPr>
        <w:tc>
          <w:tcPr>
            <w:tcW w:w="3300" w:type="dxa"/>
            <w:shd w:val="clear" w:color="auto" w:fill="F2F2F2" w:themeFill="background1" w:themeFillShade="F2"/>
          </w:tcPr>
          <w:p w14:paraId="638599F4" w14:textId="2A9B3845" w:rsidR="009670F0" w:rsidRPr="00A37E31" w:rsidRDefault="009670F0" w:rsidP="009670F0">
            <w:pPr>
              <w:pStyle w:val="Text"/>
              <w:rPr>
                <w:b/>
                <w:bCs/>
              </w:rPr>
            </w:pPr>
            <w:r>
              <w:t xml:space="preserve">Livingstone College, Salisbury, NC [2016-2019], </w:t>
            </w:r>
            <w:r w:rsidRPr="00A37E31">
              <w:rPr>
                <w:b/>
                <w:bCs/>
              </w:rPr>
              <w:t>B.S in Computer Information Systems</w:t>
            </w:r>
          </w:p>
          <w:p w14:paraId="4BAC36B1" w14:textId="77777777" w:rsidR="00071CC8" w:rsidRDefault="00071CC8" w:rsidP="00071CC8">
            <w:pPr>
              <w:pStyle w:val="Text"/>
            </w:pPr>
          </w:p>
          <w:p w14:paraId="36FBC913" w14:textId="745DC06E" w:rsidR="00071CC8" w:rsidRPr="001700F2" w:rsidRDefault="00071CC8" w:rsidP="00071CC8">
            <w:pPr>
              <w:pStyle w:val="Text"/>
            </w:pPr>
            <w:r>
              <w:t xml:space="preserve">University of North Carolina @ Charlotte, </w:t>
            </w:r>
            <w:r w:rsidRPr="00A37E31">
              <w:rPr>
                <w:b/>
                <w:bCs/>
              </w:rPr>
              <w:t>Masters candidate in Computer Science</w:t>
            </w:r>
            <w:r>
              <w:t xml:space="preserve"> [2019- present]</w:t>
            </w:r>
          </w:p>
          <w:p w14:paraId="1FCA8277" w14:textId="77777777" w:rsidR="00071CC8" w:rsidRPr="00071CC8" w:rsidRDefault="00071CC8" w:rsidP="00071CC8"/>
          <w:p w14:paraId="10B964AD" w14:textId="3357F752" w:rsidR="009670F0" w:rsidRDefault="009670F0" w:rsidP="009670F0"/>
          <w:p w14:paraId="50B7E0A7" w14:textId="709A8E19" w:rsidR="009670F0" w:rsidRPr="009670F0" w:rsidRDefault="009670F0" w:rsidP="009670F0"/>
          <w:p w14:paraId="0C11F703" w14:textId="77777777" w:rsidR="00D20DA9" w:rsidRPr="001700F2" w:rsidRDefault="00D20DA9" w:rsidP="0040233B">
            <w:pPr>
              <w:pStyle w:val="Text"/>
            </w:pPr>
          </w:p>
        </w:tc>
        <w:tc>
          <w:tcPr>
            <w:tcW w:w="7110" w:type="dxa"/>
            <w:gridSpan w:val="2"/>
            <w:vAlign w:val="center"/>
          </w:tcPr>
          <w:p w14:paraId="283DEC95" w14:textId="1E89F6B0" w:rsidR="00D20DA9" w:rsidRPr="001700F2" w:rsidRDefault="00960A8E" w:rsidP="00D20DA9">
            <w:pPr>
              <w:pStyle w:val="SmallText"/>
            </w:pPr>
            <w:r>
              <w:t>[2018-2019</w:t>
            </w:r>
            <w:r w:rsidR="00D91499">
              <w:t>]</w:t>
            </w:r>
          </w:p>
          <w:p w14:paraId="6B08ECE5" w14:textId="15DDC16D" w:rsidR="0040233B" w:rsidRPr="001A1EF9" w:rsidRDefault="00071CC8" w:rsidP="0040233B">
            <w:pPr>
              <w:pStyle w:val="Text"/>
            </w:pPr>
            <w:r>
              <w:t xml:space="preserve">Tech </w:t>
            </w:r>
            <w:r w:rsidR="00803884">
              <w:t>I</w:t>
            </w:r>
            <w:r>
              <w:t>nternship</w:t>
            </w:r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r>
              <w:t>Tech Support</w:t>
            </w:r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r>
              <w:t>Livingstone College</w:t>
            </w:r>
            <w:r w:rsidR="00803884">
              <w:t xml:space="preserve"> Class</w:t>
            </w:r>
          </w:p>
          <w:p w14:paraId="1BF8AE1D" w14:textId="77777777" w:rsidR="0040233B" w:rsidRPr="00BA5CDD" w:rsidRDefault="00A46B75" w:rsidP="005C4575">
            <w:pPr>
              <w:pStyle w:val="Text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A5CDD">
              <w:rPr>
                <w:rFonts w:asciiTheme="majorHAnsi" w:hAnsiTheme="majorHAnsi" w:cstheme="majorHAnsi"/>
                <w:sz w:val="18"/>
                <w:szCs w:val="18"/>
              </w:rPr>
              <w:t>Maintain Functionality of all Desktops</w:t>
            </w:r>
          </w:p>
          <w:p w14:paraId="48CC2076" w14:textId="77777777" w:rsidR="00A46B75" w:rsidRPr="00BA5CDD" w:rsidRDefault="00A46B75" w:rsidP="005C457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A5CDD">
              <w:rPr>
                <w:rFonts w:asciiTheme="majorHAnsi" w:hAnsiTheme="majorHAnsi" w:cstheme="majorHAnsi"/>
                <w:sz w:val="18"/>
                <w:szCs w:val="18"/>
              </w:rPr>
              <w:t>Printer Support</w:t>
            </w:r>
          </w:p>
          <w:p w14:paraId="556DA283" w14:textId="77777777" w:rsidR="00A46B75" w:rsidRPr="00BA5CDD" w:rsidRDefault="00A46B75" w:rsidP="005C457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A5CDD">
              <w:rPr>
                <w:rFonts w:asciiTheme="majorHAnsi" w:hAnsiTheme="majorHAnsi" w:cstheme="majorHAnsi"/>
                <w:sz w:val="18"/>
                <w:szCs w:val="18"/>
              </w:rPr>
              <w:t>Help Desk</w:t>
            </w:r>
          </w:p>
          <w:p w14:paraId="6948794D" w14:textId="77777777" w:rsidR="00A46B75" w:rsidRPr="00BA5CDD" w:rsidRDefault="00A46B75" w:rsidP="005C457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A5CDD">
              <w:rPr>
                <w:rFonts w:asciiTheme="majorHAnsi" w:hAnsiTheme="majorHAnsi" w:cstheme="majorHAnsi"/>
                <w:sz w:val="18"/>
                <w:szCs w:val="18"/>
              </w:rPr>
              <w:t>Project Support</w:t>
            </w:r>
          </w:p>
          <w:p w14:paraId="1628F7B0" w14:textId="7AEC614D" w:rsidR="00A46B75" w:rsidRPr="00BA5CDD" w:rsidRDefault="00A46B75" w:rsidP="005C457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A5CDD">
              <w:rPr>
                <w:rFonts w:asciiTheme="majorHAnsi" w:hAnsiTheme="majorHAnsi" w:cstheme="majorHAnsi"/>
                <w:sz w:val="18"/>
                <w:szCs w:val="18"/>
              </w:rPr>
              <w:t>L</w:t>
            </w:r>
            <w:r w:rsidR="00A37E31" w:rsidRPr="00BA5CDD">
              <w:rPr>
                <w:rFonts w:asciiTheme="majorHAnsi" w:hAnsiTheme="majorHAnsi" w:cstheme="majorHAnsi"/>
                <w:sz w:val="18"/>
                <w:szCs w:val="18"/>
              </w:rPr>
              <w:t>AN</w:t>
            </w:r>
            <w:r w:rsidRPr="00BA5CDD">
              <w:rPr>
                <w:rFonts w:asciiTheme="majorHAnsi" w:hAnsiTheme="majorHAnsi" w:cstheme="majorHAnsi"/>
                <w:sz w:val="18"/>
                <w:szCs w:val="18"/>
              </w:rPr>
              <w:t xml:space="preserve"> Cable Installation</w:t>
            </w:r>
          </w:p>
          <w:p w14:paraId="27BA7EC4" w14:textId="629244A4" w:rsidR="00A46B75" w:rsidRPr="00BA5CDD" w:rsidRDefault="005C4575" w:rsidP="005C457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A5CDD">
              <w:rPr>
                <w:rFonts w:asciiTheme="majorHAnsi" w:hAnsiTheme="majorHAnsi" w:cstheme="majorHAnsi"/>
                <w:sz w:val="18"/>
                <w:szCs w:val="18"/>
              </w:rPr>
              <w:t>Maintained Confidentiality with Passwords and Sensitive Material</w:t>
            </w:r>
          </w:p>
          <w:p w14:paraId="3ABA35A5" w14:textId="77777777" w:rsidR="005C4575" w:rsidRPr="00BA5CDD" w:rsidRDefault="005C4575" w:rsidP="005C457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A5CDD">
              <w:rPr>
                <w:rFonts w:asciiTheme="majorHAnsi" w:hAnsiTheme="majorHAnsi" w:cstheme="majorHAnsi"/>
                <w:sz w:val="18"/>
                <w:szCs w:val="18"/>
              </w:rPr>
              <w:t>Oversee Databases</w:t>
            </w:r>
          </w:p>
          <w:p w14:paraId="47A86D8A" w14:textId="77777777" w:rsidR="005C4575" w:rsidRPr="00BA5CDD" w:rsidRDefault="005C4575" w:rsidP="005C457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A5CDD">
              <w:rPr>
                <w:rFonts w:asciiTheme="majorHAnsi" w:hAnsiTheme="majorHAnsi" w:cstheme="majorHAnsi"/>
                <w:sz w:val="18"/>
                <w:szCs w:val="18"/>
              </w:rPr>
              <w:t>Assistance with IOS and Android Devices</w:t>
            </w:r>
          </w:p>
          <w:p w14:paraId="4BD3E96A" w14:textId="2510FEF9" w:rsidR="005C4575" w:rsidRPr="00BA5CDD" w:rsidRDefault="005C4575" w:rsidP="005C457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A5CDD">
              <w:rPr>
                <w:rFonts w:asciiTheme="majorHAnsi" w:hAnsiTheme="majorHAnsi" w:cstheme="majorHAnsi"/>
                <w:sz w:val="18"/>
                <w:szCs w:val="18"/>
              </w:rPr>
              <w:t>Assisting Administrator</w:t>
            </w:r>
          </w:p>
          <w:p w14:paraId="59905717" w14:textId="572964B9" w:rsidR="005C4575" w:rsidRPr="00BA5CDD" w:rsidRDefault="005C4575" w:rsidP="005C457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A5CDD">
              <w:rPr>
                <w:rFonts w:asciiTheme="majorHAnsi" w:hAnsiTheme="majorHAnsi" w:cstheme="majorHAnsi"/>
                <w:sz w:val="18"/>
                <w:szCs w:val="18"/>
              </w:rPr>
              <w:t>Bluetooth and WIFI Support</w:t>
            </w:r>
          </w:p>
          <w:p w14:paraId="6A09FD13" w14:textId="77522146" w:rsidR="00BA5CDD" w:rsidRDefault="00BA5CDD" w:rsidP="005C457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18"/>
                <w:szCs w:val="18"/>
              </w:rPr>
            </w:pPr>
            <w:r w:rsidRPr="00BA5CDD">
              <w:rPr>
                <w:rFonts w:asciiTheme="majorHAnsi" w:hAnsiTheme="majorHAnsi" w:cstheme="majorHAnsi"/>
                <w:sz w:val="18"/>
                <w:szCs w:val="18"/>
              </w:rPr>
              <w:t>Customer Success</w:t>
            </w:r>
          </w:p>
          <w:p w14:paraId="24D380DA" w14:textId="5ECE74B2" w:rsidR="001A1EF9" w:rsidRDefault="001A1EF9" w:rsidP="001A1EF9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43136F60" w14:textId="77777777" w:rsidR="001A1EF9" w:rsidRPr="001700F2" w:rsidRDefault="001A1EF9" w:rsidP="001A1EF9">
            <w:pPr>
              <w:pStyle w:val="SmallText"/>
            </w:pPr>
            <w:r>
              <w:t>[2018-Present]</w:t>
            </w:r>
          </w:p>
          <w:p w14:paraId="5BA47CD5" w14:textId="6827B20A" w:rsidR="001A1EF9" w:rsidRPr="00D91499" w:rsidRDefault="001A1EF9" w:rsidP="001A1EF9">
            <w:pPr>
              <w:pStyle w:val="Text"/>
            </w:pPr>
            <w:r>
              <w:t>Retail/Sales</w:t>
            </w:r>
            <w:r w:rsidRPr="001700F2">
              <w:t xml:space="preserve"> </w:t>
            </w:r>
            <w:r w:rsidRPr="00914100">
              <w:rPr>
                <w:color w:val="595959" w:themeColor="text1" w:themeTint="A6"/>
              </w:rPr>
              <w:t xml:space="preserve">• </w:t>
            </w:r>
            <w:r w:rsidR="00EF0B0C">
              <w:rPr>
                <w:color w:val="595959" w:themeColor="text1" w:themeTint="A6"/>
              </w:rPr>
              <w:t>Co-owner/</w:t>
            </w:r>
            <w:r>
              <w:t>Customer Success/Marketing</w:t>
            </w:r>
            <w:r w:rsidRPr="001700F2">
              <w:t xml:space="preserve"> </w:t>
            </w:r>
            <w:r w:rsidRPr="00914100">
              <w:rPr>
                <w:color w:val="595959" w:themeColor="text1" w:themeTint="A6"/>
              </w:rPr>
              <w:t xml:space="preserve">• </w:t>
            </w:r>
            <w:proofErr w:type="spellStart"/>
            <w:r>
              <w:t>MoreKicksVa</w:t>
            </w:r>
            <w:proofErr w:type="spellEnd"/>
          </w:p>
          <w:p w14:paraId="315FCB9F" w14:textId="77777777" w:rsidR="001A1EF9" w:rsidRPr="001A1EF9" w:rsidRDefault="001A1EF9" w:rsidP="001A1EF9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5074FA5C" w14:textId="5486FC77" w:rsidR="005C4575" w:rsidRPr="00A46B75" w:rsidRDefault="005C4575" w:rsidP="00A46B75"/>
        </w:tc>
      </w:tr>
      <w:tr w:rsidR="00CD50FD" w:rsidRPr="001700F2" w14:paraId="4062DC83" w14:textId="77777777" w:rsidTr="00A37E31">
        <w:trPr>
          <w:trHeight w:val="220"/>
        </w:trPr>
        <w:tc>
          <w:tcPr>
            <w:tcW w:w="3300" w:type="dxa"/>
            <w:vMerge w:val="restart"/>
            <w:shd w:val="clear" w:color="auto" w:fill="F2F2F2" w:themeFill="background1" w:themeFillShade="F2"/>
            <w:vAlign w:val="center"/>
          </w:tcPr>
          <w:p w14:paraId="7A2071D0" w14:textId="77777777" w:rsidR="00CD50FD" w:rsidRPr="001700F2" w:rsidRDefault="00A96F39" w:rsidP="00D20DA9">
            <w:pPr>
              <w:pStyle w:val="Heading2"/>
            </w:pPr>
            <w:sdt>
              <w:sdtPr>
                <w:id w:val="1066377136"/>
                <w:placeholder>
                  <w:docPart w:val="328532648C38554F99E7EDC493407E1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381502CFE5031747A31F7F4306ECB297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914100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2905" w:type="dxa"/>
            <w:vMerge w:val="restart"/>
            <w:shd w:val="clear" w:color="auto" w:fill="303848" w:themeFill="accent1"/>
            <w:vAlign w:val="center"/>
          </w:tcPr>
          <w:p w14:paraId="49BB3CF6" w14:textId="4DD7150B" w:rsidR="00CD50FD" w:rsidRPr="001700F2" w:rsidRDefault="00BD627C" w:rsidP="00D20DA9">
            <w:pPr>
              <w:pStyle w:val="Heading1"/>
            </w:pPr>
            <w:r>
              <w:t>Noteworthy College Course</w:t>
            </w:r>
            <w:r w:rsidR="00D20DA9" w:rsidRPr="001700F2">
              <w:t xml:space="preserve"> </w:t>
            </w:r>
          </w:p>
        </w:tc>
        <w:tc>
          <w:tcPr>
            <w:tcW w:w="4205" w:type="dxa"/>
            <w:tcBorders>
              <w:bottom w:val="single" w:sz="18" w:space="0" w:color="BF9268" w:themeColor="accent2"/>
            </w:tcBorders>
          </w:tcPr>
          <w:p w14:paraId="2F1E81B6" w14:textId="77777777" w:rsidR="00CD50FD" w:rsidRPr="001700F2" w:rsidRDefault="00CD50FD"/>
        </w:tc>
      </w:tr>
      <w:tr w:rsidR="00CD50FD" w:rsidRPr="001700F2" w14:paraId="5FFF1F04" w14:textId="77777777" w:rsidTr="00A37E31">
        <w:trPr>
          <w:trHeight w:val="945"/>
        </w:trPr>
        <w:tc>
          <w:tcPr>
            <w:tcW w:w="3300" w:type="dxa"/>
            <w:vMerge/>
            <w:shd w:val="clear" w:color="auto" w:fill="F2F2F2" w:themeFill="background1" w:themeFillShade="F2"/>
            <w:vAlign w:val="center"/>
          </w:tcPr>
          <w:p w14:paraId="2BB26CAD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2905" w:type="dxa"/>
            <w:vMerge/>
            <w:shd w:val="clear" w:color="auto" w:fill="303848" w:themeFill="accent1"/>
            <w:vAlign w:val="center"/>
          </w:tcPr>
          <w:p w14:paraId="76FFEF94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4205" w:type="dxa"/>
          </w:tcPr>
          <w:p w14:paraId="5396EC96" w14:textId="77777777" w:rsidR="00CD50FD" w:rsidRPr="001700F2" w:rsidRDefault="00CD50FD"/>
        </w:tc>
      </w:tr>
      <w:tr w:rsidR="00CD50FD" w:rsidRPr="001700F2" w14:paraId="2A5B30FA" w14:textId="77777777" w:rsidTr="00BA5CDD">
        <w:trPr>
          <w:trHeight w:val="4230"/>
        </w:trPr>
        <w:tc>
          <w:tcPr>
            <w:tcW w:w="3300" w:type="dxa"/>
            <w:shd w:val="clear" w:color="auto" w:fill="F2F2F2" w:themeFill="background1" w:themeFillShade="F2"/>
            <w:vAlign w:val="center"/>
          </w:tcPr>
          <w:p w14:paraId="298DB96F" w14:textId="39449CDC" w:rsidR="00D20DA9" w:rsidRPr="00A37E31" w:rsidRDefault="00842966" w:rsidP="00A37E31">
            <w:pPr>
              <w:pStyle w:val="Text"/>
              <w:numPr>
                <w:ilvl w:val="0"/>
                <w:numId w:val="5"/>
              </w:numPr>
              <w:spacing w:line="276" w:lineRule="auto"/>
              <w:rPr>
                <w:rFonts w:cstheme="minorHAnsi"/>
                <w:szCs w:val="20"/>
              </w:rPr>
            </w:pPr>
            <w:r w:rsidRPr="00A37E31">
              <w:rPr>
                <w:rFonts w:cstheme="minorHAnsi"/>
                <w:szCs w:val="20"/>
              </w:rPr>
              <w:t>Project Management</w:t>
            </w:r>
          </w:p>
          <w:p w14:paraId="184269C2" w14:textId="12817C2A" w:rsidR="001222E2" w:rsidRPr="00A37E31" w:rsidRDefault="001222E2" w:rsidP="00A37E3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0"/>
                <w:szCs w:val="20"/>
              </w:rPr>
            </w:pPr>
            <w:r w:rsidRPr="00A37E31">
              <w:rPr>
                <w:sz w:val="20"/>
                <w:szCs w:val="20"/>
              </w:rPr>
              <w:t>Customer Success</w:t>
            </w:r>
          </w:p>
          <w:p w14:paraId="0C85214A" w14:textId="61837869" w:rsidR="005C4575" w:rsidRPr="00A37E31" w:rsidRDefault="005C4575" w:rsidP="00A37E3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0"/>
                <w:szCs w:val="20"/>
              </w:rPr>
            </w:pPr>
            <w:r w:rsidRPr="00A37E31">
              <w:rPr>
                <w:sz w:val="20"/>
                <w:szCs w:val="20"/>
              </w:rPr>
              <w:t>Problem Solving</w:t>
            </w:r>
          </w:p>
          <w:p w14:paraId="0BAF3EB2" w14:textId="708CA342" w:rsidR="005C4575" w:rsidRPr="00A37E31" w:rsidRDefault="005C4575" w:rsidP="00A37E3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0"/>
                <w:szCs w:val="20"/>
              </w:rPr>
            </w:pPr>
            <w:r w:rsidRPr="00A37E31">
              <w:rPr>
                <w:sz w:val="20"/>
                <w:szCs w:val="20"/>
              </w:rPr>
              <w:t>Analytical Thinking</w:t>
            </w:r>
          </w:p>
          <w:p w14:paraId="62B7464C" w14:textId="440AA0DC" w:rsidR="001222E2" w:rsidRPr="00A37E31" w:rsidRDefault="005C4575" w:rsidP="00A37E3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0"/>
                <w:szCs w:val="20"/>
              </w:rPr>
            </w:pPr>
            <w:r w:rsidRPr="00A37E31">
              <w:rPr>
                <w:sz w:val="20"/>
                <w:szCs w:val="20"/>
              </w:rPr>
              <w:t xml:space="preserve">(Classroom Experience) with </w:t>
            </w:r>
            <w:r w:rsidR="001222E2" w:rsidRPr="00A37E31">
              <w:rPr>
                <w:sz w:val="20"/>
                <w:szCs w:val="20"/>
              </w:rPr>
              <w:t>Coding</w:t>
            </w:r>
          </w:p>
          <w:p w14:paraId="66C9F8A7" w14:textId="6BB38E74" w:rsidR="005C4575" w:rsidRPr="00A37E31" w:rsidRDefault="00262E5C" w:rsidP="00A37E3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0"/>
                <w:szCs w:val="20"/>
              </w:rPr>
            </w:pPr>
            <w:r w:rsidRPr="00A37E31">
              <w:rPr>
                <w:sz w:val="20"/>
                <w:szCs w:val="20"/>
              </w:rPr>
              <w:t>Time Management</w:t>
            </w:r>
          </w:p>
          <w:p w14:paraId="3520284E" w14:textId="389C20A9" w:rsidR="001222E2" w:rsidRPr="00A37E31" w:rsidRDefault="001222E2" w:rsidP="00A37E3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0"/>
                <w:szCs w:val="20"/>
              </w:rPr>
            </w:pPr>
            <w:r w:rsidRPr="00A37E31">
              <w:rPr>
                <w:sz w:val="20"/>
                <w:szCs w:val="20"/>
              </w:rPr>
              <w:t>Web design</w:t>
            </w:r>
          </w:p>
          <w:p w14:paraId="21510D94" w14:textId="4F429EFC" w:rsidR="00842966" w:rsidRPr="00A37E31" w:rsidRDefault="00842966" w:rsidP="00A37E3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A37E31">
              <w:rPr>
                <w:rFonts w:cstheme="minorHAnsi"/>
                <w:sz w:val="20"/>
                <w:szCs w:val="20"/>
              </w:rPr>
              <w:t>Budget Planning</w:t>
            </w:r>
          </w:p>
          <w:p w14:paraId="49DA12BF" w14:textId="4803905C" w:rsidR="00842966" w:rsidRPr="00A37E31" w:rsidRDefault="00842966" w:rsidP="00A37E3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A37E31">
              <w:rPr>
                <w:rFonts w:cstheme="minorHAnsi"/>
                <w:sz w:val="20"/>
                <w:szCs w:val="20"/>
              </w:rPr>
              <w:t>Social Media</w:t>
            </w:r>
          </w:p>
          <w:p w14:paraId="4BC5F090" w14:textId="12ED013F" w:rsidR="00842966" w:rsidRPr="00A37E31" w:rsidRDefault="00842966" w:rsidP="00A37E3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A37E31">
              <w:rPr>
                <w:rFonts w:cstheme="minorHAnsi"/>
                <w:sz w:val="20"/>
                <w:szCs w:val="20"/>
              </w:rPr>
              <w:t>Data Collection</w:t>
            </w:r>
          </w:p>
          <w:p w14:paraId="742A0470" w14:textId="0AF9358D" w:rsidR="00842966" w:rsidRPr="00A37E31" w:rsidRDefault="00842966" w:rsidP="00A37E3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A37E31">
              <w:rPr>
                <w:rFonts w:cstheme="minorHAnsi"/>
                <w:sz w:val="20"/>
                <w:szCs w:val="20"/>
              </w:rPr>
              <w:t>Retail Operations</w:t>
            </w:r>
          </w:p>
          <w:p w14:paraId="26BB6E21" w14:textId="1E2A0E1C" w:rsidR="00842966" w:rsidRPr="00A37E31" w:rsidRDefault="00842966" w:rsidP="00A37E3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A37E31">
              <w:rPr>
                <w:rFonts w:cstheme="minorHAnsi"/>
                <w:sz w:val="20"/>
                <w:szCs w:val="20"/>
              </w:rPr>
              <w:t>Marketing</w:t>
            </w:r>
          </w:p>
          <w:p w14:paraId="1AA5D518" w14:textId="77777777" w:rsidR="00CD50FD" w:rsidRPr="00A37E31" w:rsidRDefault="00803884" w:rsidP="00A37E31">
            <w:pPr>
              <w:pStyle w:val="Text"/>
              <w:numPr>
                <w:ilvl w:val="0"/>
                <w:numId w:val="5"/>
              </w:numPr>
              <w:spacing w:line="276" w:lineRule="auto"/>
              <w:rPr>
                <w:rFonts w:cstheme="minorHAnsi"/>
                <w:szCs w:val="20"/>
              </w:rPr>
            </w:pPr>
            <w:r w:rsidRPr="00A37E31">
              <w:rPr>
                <w:rFonts w:cstheme="minorHAnsi"/>
                <w:szCs w:val="20"/>
              </w:rPr>
              <w:t>MS Office (all modules)</w:t>
            </w:r>
          </w:p>
          <w:p w14:paraId="3D0FAEB1" w14:textId="1968B2DE" w:rsidR="00803884" w:rsidRPr="00803884" w:rsidRDefault="00803884" w:rsidP="00262E5C">
            <w:pPr>
              <w:spacing w:line="276" w:lineRule="auto"/>
            </w:pPr>
          </w:p>
        </w:tc>
        <w:tc>
          <w:tcPr>
            <w:tcW w:w="7110" w:type="dxa"/>
            <w:gridSpan w:val="2"/>
            <w:vAlign w:val="center"/>
          </w:tcPr>
          <w:p w14:paraId="5AAC2ABA" w14:textId="3D2CE2DB" w:rsidR="00D20DA9" w:rsidRPr="00DA1C03" w:rsidRDefault="00262E5C" w:rsidP="00960A8E">
            <w:pPr>
              <w:pStyle w:val="Text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ajorHAnsi"/>
                <w:szCs w:val="20"/>
              </w:rPr>
            </w:pPr>
            <w:r w:rsidRPr="00DA1C03">
              <w:rPr>
                <w:rFonts w:asciiTheme="majorHAnsi" w:hAnsiTheme="majorHAnsi" w:cstheme="majorHAnsi"/>
                <w:szCs w:val="20"/>
              </w:rPr>
              <w:t>JavaScript</w:t>
            </w:r>
          </w:p>
          <w:p w14:paraId="155A6310" w14:textId="19A59E7E" w:rsidR="00BD627C" w:rsidRPr="00960A8E" w:rsidRDefault="00BD627C" w:rsidP="00960A8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 w:rsidRPr="00960A8E">
              <w:rPr>
                <w:sz w:val="20"/>
                <w:szCs w:val="20"/>
              </w:rPr>
              <w:t>C++</w:t>
            </w:r>
          </w:p>
          <w:p w14:paraId="01BE061E" w14:textId="32E3DB04" w:rsidR="00BD627C" w:rsidRPr="00960A8E" w:rsidRDefault="00BD627C" w:rsidP="00960A8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 w:rsidRPr="00960A8E">
              <w:rPr>
                <w:sz w:val="20"/>
                <w:szCs w:val="20"/>
              </w:rPr>
              <w:t>Java</w:t>
            </w:r>
          </w:p>
          <w:p w14:paraId="6A55E657" w14:textId="685C8E3D" w:rsidR="00BD627C" w:rsidRPr="00960A8E" w:rsidRDefault="00BD627C" w:rsidP="00960A8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 w:rsidRPr="00960A8E">
              <w:rPr>
                <w:sz w:val="20"/>
                <w:szCs w:val="20"/>
              </w:rPr>
              <w:t>Python</w:t>
            </w:r>
          </w:p>
          <w:p w14:paraId="41C9AB01" w14:textId="6A70ED1B" w:rsidR="00BD627C" w:rsidRPr="00960A8E" w:rsidRDefault="00BD627C" w:rsidP="00960A8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 w:rsidRPr="00960A8E">
              <w:rPr>
                <w:sz w:val="20"/>
                <w:szCs w:val="20"/>
              </w:rPr>
              <w:t>Business Analytics</w:t>
            </w:r>
          </w:p>
          <w:p w14:paraId="094522C4" w14:textId="3210BE3B" w:rsidR="00BD627C" w:rsidRPr="00960A8E" w:rsidRDefault="00BD627C" w:rsidP="00960A8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 w:rsidRPr="00960A8E">
              <w:rPr>
                <w:sz w:val="20"/>
                <w:szCs w:val="20"/>
              </w:rPr>
              <w:t>Machine Learning</w:t>
            </w:r>
          </w:p>
          <w:p w14:paraId="475EBD91" w14:textId="02110E57" w:rsidR="00BD627C" w:rsidRPr="00960A8E" w:rsidRDefault="00BD627C" w:rsidP="00960A8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 w:rsidRPr="00960A8E">
              <w:rPr>
                <w:sz w:val="20"/>
                <w:szCs w:val="20"/>
              </w:rPr>
              <w:t>Visual Analytics</w:t>
            </w:r>
          </w:p>
          <w:p w14:paraId="635FD673" w14:textId="5035E0C5" w:rsidR="00BD627C" w:rsidRPr="00960A8E" w:rsidRDefault="00BD627C" w:rsidP="00960A8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 w:rsidRPr="00960A8E">
              <w:rPr>
                <w:sz w:val="20"/>
                <w:szCs w:val="20"/>
              </w:rPr>
              <w:t>Rapid Prototyping</w:t>
            </w:r>
          </w:p>
          <w:p w14:paraId="3DFCB73D" w14:textId="4C96DD29" w:rsidR="00BD627C" w:rsidRPr="00960A8E" w:rsidRDefault="00BD627C" w:rsidP="00960A8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 w:rsidRPr="00960A8E">
              <w:rPr>
                <w:sz w:val="20"/>
                <w:szCs w:val="20"/>
              </w:rPr>
              <w:t>UX Design</w:t>
            </w:r>
          </w:p>
          <w:p w14:paraId="52AF5E83" w14:textId="6E077CEE" w:rsidR="00BD627C" w:rsidRDefault="00BD627C" w:rsidP="00960A8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 w:rsidRPr="00960A8E">
              <w:rPr>
                <w:sz w:val="20"/>
                <w:szCs w:val="20"/>
              </w:rPr>
              <w:t>Info Visualization</w:t>
            </w:r>
          </w:p>
          <w:p w14:paraId="30509C97" w14:textId="32D675FA" w:rsidR="00D91499" w:rsidRDefault="00D91499" w:rsidP="00960A8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Concepts and Design</w:t>
            </w:r>
          </w:p>
          <w:p w14:paraId="6878D6C1" w14:textId="5EAB9DD9" w:rsidR="00D91499" w:rsidRDefault="00D91499" w:rsidP="00960A8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Tech for Finance and design</w:t>
            </w:r>
          </w:p>
          <w:p w14:paraId="78D37501" w14:textId="295526B0" w:rsidR="00A37E31" w:rsidRDefault="00A37E31" w:rsidP="00960A8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Artificial Intelligence</w:t>
            </w:r>
          </w:p>
          <w:p w14:paraId="42B9FA84" w14:textId="74CF7E1F" w:rsidR="00A37E31" w:rsidRDefault="00A37E31" w:rsidP="00960A8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Adobe</w:t>
            </w:r>
          </w:p>
          <w:p w14:paraId="28C58259" w14:textId="77777777" w:rsidR="00A37E31" w:rsidRPr="00960A8E" w:rsidRDefault="00A37E31" w:rsidP="00A37E31">
            <w:pPr>
              <w:pStyle w:val="ListParagraph"/>
              <w:spacing w:line="276" w:lineRule="auto"/>
              <w:rPr>
                <w:sz w:val="20"/>
                <w:szCs w:val="20"/>
              </w:rPr>
            </w:pPr>
          </w:p>
          <w:p w14:paraId="47CF2035" w14:textId="613B414A" w:rsidR="001222E2" w:rsidRPr="00BD627C" w:rsidRDefault="001222E2" w:rsidP="00BD627C"/>
          <w:p w14:paraId="19F014D0" w14:textId="77777777" w:rsidR="00CD50FD" w:rsidRPr="001700F2" w:rsidRDefault="00CD50FD" w:rsidP="00CD50FD">
            <w:pPr>
              <w:pStyle w:val="Text"/>
            </w:pPr>
          </w:p>
        </w:tc>
      </w:tr>
      <w:tr w:rsidR="00CD50FD" w:rsidRPr="001700F2" w14:paraId="17A89406" w14:textId="77777777" w:rsidTr="00A37E31">
        <w:trPr>
          <w:trHeight w:val="140"/>
        </w:trPr>
        <w:tc>
          <w:tcPr>
            <w:tcW w:w="3300" w:type="dxa"/>
            <w:tcBorders>
              <w:bottom w:val="single" w:sz="18" w:space="0" w:color="BF9268" w:themeColor="accent2"/>
            </w:tcBorders>
          </w:tcPr>
          <w:p w14:paraId="7B96CF51" w14:textId="77777777" w:rsidR="00CD50FD" w:rsidRPr="001700F2" w:rsidRDefault="00CD50FD"/>
        </w:tc>
        <w:tc>
          <w:tcPr>
            <w:tcW w:w="2905" w:type="dxa"/>
            <w:vMerge w:val="restart"/>
            <w:shd w:val="clear" w:color="auto" w:fill="303848" w:themeFill="accent1"/>
            <w:vAlign w:val="center"/>
          </w:tcPr>
          <w:p w14:paraId="639C47A4" w14:textId="77777777" w:rsidR="00CD50FD" w:rsidRPr="001700F2" w:rsidRDefault="00A96F39" w:rsidP="00D20DA9">
            <w:pPr>
              <w:pStyle w:val="Heading1"/>
            </w:pPr>
            <w:sdt>
              <w:sdtPr>
                <w:id w:val="1294558939"/>
                <w:placeholder>
                  <w:docPart w:val="AF36BA14A90E584F8A635C9DD28D159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REFERENCES</w:t>
                </w:r>
              </w:sdtContent>
            </w:sdt>
          </w:p>
        </w:tc>
        <w:tc>
          <w:tcPr>
            <w:tcW w:w="4205" w:type="dxa"/>
            <w:tcBorders>
              <w:bottom w:val="single" w:sz="18" w:space="0" w:color="BF9268" w:themeColor="accent2"/>
            </w:tcBorders>
          </w:tcPr>
          <w:p w14:paraId="7D754A19" w14:textId="77777777" w:rsidR="00CD50FD" w:rsidRPr="001700F2" w:rsidRDefault="00CD50FD"/>
        </w:tc>
      </w:tr>
      <w:tr w:rsidR="00CD50FD" w:rsidRPr="001700F2" w14:paraId="60E81276" w14:textId="77777777" w:rsidTr="00A37E31">
        <w:trPr>
          <w:trHeight w:val="140"/>
        </w:trPr>
        <w:tc>
          <w:tcPr>
            <w:tcW w:w="3300" w:type="dxa"/>
            <w:tcBorders>
              <w:top w:val="single" w:sz="18" w:space="0" w:color="BF9268" w:themeColor="accent2"/>
            </w:tcBorders>
          </w:tcPr>
          <w:p w14:paraId="3943763C" w14:textId="77777777" w:rsidR="00CD50FD" w:rsidRPr="001700F2" w:rsidRDefault="00CD50FD"/>
        </w:tc>
        <w:tc>
          <w:tcPr>
            <w:tcW w:w="2905" w:type="dxa"/>
            <w:vMerge/>
            <w:shd w:val="clear" w:color="auto" w:fill="303848" w:themeFill="accent1"/>
          </w:tcPr>
          <w:p w14:paraId="6C1B9D48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4205" w:type="dxa"/>
          </w:tcPr>
          <w:p w14:paraId="7A6DC9EA" w14:textId="77777777" w:rsidR="00CD50FD" w:rsidRPr="001700F2" w:rsidRDefault="00CD50FD"/>
        </w:tc>
      </w:tr>
      <w:tr w:rsidR="00CD50FD" w:rsidRPr="001700F2" w14:paraId="5B000C9C" w14:textId="77777777" w:rsidTr="00262E5C">
        <w:trPr>
          <w:trHeight w:val="1566"/>
        </w:trPr>
        <w:tc>
          <w:tcPr>
            <w:tcW w:w="10410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42192DD5" w14:textId="77777777" w:rsidR="00CD50FD" w:rsidRPr="001700F2" w:rsidRDefault="00A96F39" w:rsidP="00D20DA9">
            <w:pPr>
              <w:pStyle w:val="Text"/>
            </w:pPr>
            <w:sdt>
              <w:sdtPr>
                <w:id w:val="-640341508"/>
                <w:placeholder>
                  <w:docPart w:val="CF63379779577646B4AEEDAC58D39C2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[Available upon request.]</w:t>
                </w:r>
              </w:sdtContent>
            </w:sdt>
          </w:p>
        </w:tc>
      </w:tr>
    </w:tbl>
    <w:p w14:paraId="2BF09A69" w14:textId="77777777" w:rsidR="00C55D85" w:rsidRPr="001700F2" w:rsidRDefault="00C55D85"/>
    <w:sectPr w:rsidR="00C55D85" w:rsidRPr="001700F2" w:rsidSect="00F316AD">
      <w:headerReference w:type="default" r:id="rId7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DC47B" w14:textId="77777777" w:rsidR="00A96F39" w:rsidRDefault="00A96F39" w:rsidP="00F316AD">
      <w:r>
        <w:separator/>
      </w:r>
    </w:p>
  </w:endnote>
  <w:endnote w:type="continuationSeparator" w:id="0">
    <w:p w14:paraId="1BA9EF23" w14:textId="77777777" w:rsidR="00A96F39" w:rsidRDefault="00A96F39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45FAA" w14:textId="77777777" w:rsidR="00A96F39" w:rsidRDefault="00A96F39" w:rsidP="00F316AD">
      <w:r>
        <w:separator/>
      </w:r>
    </w:p>
  </w:footnote>
  <w:footnote w:type="continuationSeparator" w:id="0">
    <w:p w14:paraId="56CD1BC6" w14:textId="77777777" w:rsidR="00A96F39" w:rsidRDefault="00A96F39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B2DA9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AAA1C4D" wp14:editId="2B0C9668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6AD3BB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&#13;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2AFB"/>
    <w:multiLevelType w:val="hybridMultilevel"/>
    <w:tmpl w:val="3AEE2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732D6"/>
    <w:multiLevelType w:val="hybridMultilevel"/>
    <w:tmpl w:val="DB6EB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73605"/>
    <w:multiLevelType w:val="hybridMultilevel"/>
    <w:tmpl w:val="19BE0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303C6"/>
    <w:multiLevelType w:val="hybridMultilevel"/>
    <w:tmpl w:val="FDF8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34D71"/>
    <w:multiLevelType w:val="hybridMultilevel"/>
    <w:tmpl w:val="3FDE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437144">
    <w:abstractNumId w:val="3"/>
  </w:num>
  <w:num w:numId="2" w16cid:durableId="1240559130">
    <w:abstractNumId w:val="2"/>
  </w:num>
  <w:num w:numId="3" w16cid:durableId="1105538619">
    <w:abstractNumId w:val="1"/>
  </w:num>
  <w:num w:numId="4" w16cid:durableId="530999104">
    <w:abstractNumId w:val="0"/>
  </w:num>
  <w:num w:numId="5" w16cid:durableId="12275736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D6"/>
    <w:rsid w:val="00071CC8"/>
    <w:rsid w:val="000C096D"/>
    <w:rsid w:val="001222E2"/>
    <w:rsid w:val="001700F2"/>
    <w:rsid w:val="001871FF"/>
    <w:rsid w:val="001A1EF9"/>
    <w:rsid w:val="001F34E7"/>
    <w:rsid w:val="001F4150"/>
    <w:rsid w:val="00262E5C"/>
    <w:rsid w:val="0029715D"/>
    <w:rsid w:val="0040233B"/>
    <w:rsid w:val="00417663"/>
    <w:rsid w:val="004D0355"/>
    <w:rsid w:val="004E6224"/>
    <w:rsid w:val="005C4575"/>
    <w:rsid w:val="005D2581"/>
    <w:rsid w:val="00617740"/>
    <w:rsid w:val="006C60E6"/>
    <w:rsid w:val="00802059"/>
    <w:rsid w:val="00803884"/>
    <w:rsid w:val="00842966"/>
    <w:rsid w:val="0089710E"/>
    <w:rsid w:val="00914100"/>
    <w:rsid w:val="00960A8E"/>
    <w:rsid w:val="009670F0"/>
    <w:rsid w:val="00A37E31"/>
    <w:rsid w:val="00A46B75"/>
    <w:rsid w:val="00A74E15"/>
    <w:rsid w:val="00A8216B"/>
    <w:rsid w:val="00A96F39"/>
    <w:rsid w:val="00B327C2"/>
    <w:rsid w:val="00BA5CDD"/>
    <w:rsid w:val="00BD627C"/>
    <w:rsid w:val="00C519D6"/>
    <w:rsid w:val="00C55D85"/>
    <w:rsid w:val="00C576D3"/>
    <w:rsid w:val="00C95584"/>
    <w:rsid w:val="00CD50FD"/>
    <w:rsid w:val="00D20DA9"/>
    <w:rsid w:val="00D26A79"/>
    <w:rsid w:val="00D91499"/>
    <w:rsid w:val="00DA1C03"/>
    <w:rsid w:val="00DD5C35"/>
    <w:rsid w:val="00EA03EF"/>
    <w:rsid w:val="00EF0B0C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26D9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  <w:style w:type="paragraph" w:styleId="ListParagraph">
    <w:name w:val="List Paragraph"/>
    <w:basedOn w:val="Normal"/>
    <w:uiPriority w:val="34"/>
    <w:semiHidden/>
    <w:qFormat/>
    <w:rsid w:val="00BD6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ris/Library/Containers/com.microsoft.Word/Data/Library/Application%20Support/Microsoft/Office/16.0/DTS/Search/%7b40A3072C-3D17-9845-B341-495AF0DD571D%7dtf8961665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68EE8367ED554A8DBE0543D73E8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26552-B230-2442-B636-1BADBCD8E621}"/>
      </w:docPartPr>
      <w:docPartBody>
        <w:p w:rsidR="00A47B27" w:rsidRDefault="001261A9">
          <w:pPr>
            <w:pStyle w:val="8E68EE8367ED554A8DBE0543D73E8DA6"/>
          </w:pPr>
          <w:r w:rsidRPr="001700F2">
            <w:t>OBJECTIVE</w:t>
          </w:r>
        </w:p>
      </w:docPartBody>
    </w:docPart>
    <w:docPart>
      <w:docPartPr>
        <w:name w:val="C5D039543B70A34582E6B7F9ABBF9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7630D-6C5D-B547-B8BB-F3EB216124C8}"/>
      </w:docPartPr>
      <w:docPartBody>
        <w:p w:rsidR="00A47B27" w:rsidRDefault="001261A9">
          <w:pPr>
            <w:pStyle w:val="C5D039543B70A34582E6B7F9ABBF9D83"/>
          </w:pPr>
          <w:r w:rsidRPr="001700F2">
            <w:t>EDUCATION</w:t>
          </w:r>
        </w:p>
      </w:docPartBody>
    </w:docPart>
    <w:docPart>
      <w:docPartPr>
        <w:name w:val="81C5D8EF17F2FD48AD3F1F1A8E30B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43771-AC56-EE42-9A6E-1DFAC865556E}"/>
      </w:docPartPr>
      <w:docPartBody>
        <w:p w:rsidR="00A47B27" w:rsidRDefault="001261A9">
          <w:pPr>
            <w:pStyle w:val="81C5D8EF17F2FD48AD3F1F1A8E30B2D9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02417DD1544A814991C192E7399D9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B9B66-F1D2-5949-98C1-BE78F5717FBE}"/>
      </w:docPartPr>
      <w:docPartBody>
        <w:p w:rsidR="00A47B27" w:rsidRDefault="001261A9">
          <w:pPr>
            <w:pStyle w:val="02417DD1544A814991C192E7399D973B"/>
          </w:pPr>
          <w:r w:rsidRPr="001700F2">
            <w:t>EXPERIENCE</w:t>
          </w:r>
        </w:p>
      </w:docPartBody>
    </w:docPart>
    <w:docPart>
      <w:docPartPr>
        <w:name w:val="328532648C38554F99E7EDC493407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655A0-8B48-214D-B265-A7DF239496A3}"/>
      </w:docPartPr>
      <w:docPartBody>
        <w:p w:rsidR="00A47B27" w:rsidRDefault="001261A9">
          <w:pPr>
            <w:pStyle w:val="328532648C38554F99E7EDC493407E1C"/>
          </w:pPr>
          <w:r w:rsidRPr="00D26A79">
            <w:t>KEY SKILLS</w:t>
          </w:r>
        </w:p>
      </w:docPartBody>
    </w:docPart>
    <w:docPart>
      <w:docPartPr>
        <w:name w:val="381502CFE5031747A31F7F4306ECB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AB89E-2686-3F47-AF51-EE0AD4CCC2CA}"/>
      </w:docPartPr>
      <w:docPartBody>
        <w:p w:rsidR="00A47B27" w:rsidRDefault="001261A9">
          <w:pPr>
            <w:pStyle w:val="381502CFE5031747A31F7F4306ECB297"/>
          </w:pPr>
          <w:r w:rsidRPr="00914100">
            <w:rPr>
              <w:rStyle w:val="Accent"/>
            </w:rPr>
            <w:t>—</w:t>
          </w:r>
        </w:p>
      </w:docPartBody>
    </w:docPart>
    <w:docPart>
      <w:docPartPr>
        <w:name w:val="AF36BA14A90E584F8A635C9DD28D1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683FE-BE29-3645-ADE0-DC963AAFB57F}"/>
      </w:docPartPr>
      <w:docPartBody>
        <w:p w:rsidR="00A47B27" w:rsidRDefault="001261A9">
          <w:pPr>
            <w:pStyle w:val="AF36BA14A90E584F8A635C9DD28D1594"/>
          </w:pPr>
          <w:r w:rsidRPr="001700F2">
            <w:t>REFERENCES</w:t>
          </w:r>
        </w:p>
      </w:docPartBody>
    </w:docPart>
    <w:docPart>
      <w:docPartPr>
        <w:name w:val="CF63379779577646B4AEEDAC58D39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B19B9-C4EA-D245-A573-4166447A294F}"/>
      </w:docPartPr>
      <w:docPartBody>
        <w:p w:rsidR="00A47B27" w:rsidRDefault="001261A9">
          <w:pPr>
            <w:pStyle w:val="CF63379779577646B4AEEDAC58D39C25"/>
          </w:pPr>
          <w:r w:rsidRPr="001700F2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A9"/>
    <w:rsid w:val="001261A9"/>
    <w:rsid w:val="00471C21"/>
    <w:rsid w:val="00947988"/>
    <w:rsid w:val="00A4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68EE8367ED554A8DBE0543D73E8DA6">
    <w:name w:val="8E68EE8367ED554A8DBE0543D73E8DA6"/>
  </w:style>
  <w:style w:type="paragraph" w:customStyle="1" w:styleId="C5D039543B70A34582E6B7F9ABBF9D83">
    <w:name w:val="C5D039543B70A34582E6B7F9ABBF9D83"/>
  </w:style>
  <w:style w:type="character" w:customStyle="1" w:styleId="Accent">
    <w:name w:val="Accent"/>
    <w:basedOn w:val="DefaultParagraphFont"/>
    <w:uiPriority w:val="1"/>
    <w:qFormat/>
    <w:rPr>
      <w:color w:val="833C0B" w:themeColor="accent2" w:themeShade="80"/>
    </w:rPr>
  </w:style>
  <w:style w:type="paragraph" w:customStyle="1" w:styleId="81C5D8EF17F2FD48AD3F1F1A8E30B2D9">
    <w:name w:val="81C5D8EF17F2FD48AD3F1F1A8E30B2D9"/>
  </w:style>
  <w:style w:type="paragraph" w:customStyle="1" w:styleId="02417DD1544A814991C192E7399D973B">
    <w:name w:val="02417DD1544A814991C192E7399D973B"/>
  </w:style>
  <w:style w:type="paragraph" w:customStyle="1" w:styleId="328532648C38554F99E7EDC493407E1C">
    <w:name w:val="328532648C38554F99E7EDC493407E1C"/>
  </w:style>
  <w:style w:type="paragraph" w:customStyle="1" w:styleId="381502CFE5031747A31F7F4306ECB297">
    <w:name w:val="381502CFE5031747A31F7F4306ECB297"/>
  </w:style>
  <w:style w:type="paragraph" w:customStyle="1" w:styleId="AF36BA14A90E584F8A635C9DD28D1594">
    <w:name w:val="AF36BA14A90E584F8A635C9DD28D1594"/>
  </w:style>
  <w:style w:type="paragraph" w:customStyle="1" w:styleId="CF63379779577646B4AEEDAC58D39C25">
    <w:name w:val="CF63379779577646B4AEEDAC58D39C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{40A3072C-3D17-9845-B341-495AF0DD571D}tf89616653_win32.dotx</Template>
  <TotalTime>0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2022-03-14T20:46:00Z</dcterms:created>
  <dcterms:modified xsi:type="dcterms:W3CDTF">2022-04-08T19:12:00Z</dcterms:modified>
</cp:coreProperties>
</file>